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7BC" w:rsidRDefault="00BD57BD">
      <w:r>
        <w:t>1 a) There are 4 terms, C22 = sum of:</w:t>
      </w:r>
    </w:p>
    <w:p w:rsidR="00BD57BD" w:rsidRPr="00BD57BD" w:rsidRDefault="00BD57BD" w:rsidP="00BD57B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C1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26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28</m:t>
            </m:r>
          </m:sup>
        </m:sSup>
      </m:oMath>
    </w:p>
    <w:p w:rsidR="00BD57BD" w:rsidRPr="00BD57BD" w:rsidRDefault="00BD57BD" w:rsidP="00BD57BD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BD57BD">
        <w:rPr>
          <w:rFonts w:eastAsiaTheme="minorEastAsia"/>
        </w:rPr>
        <w:t xml:space="preserve">C2 = </w:t>
      </w:r>
      <m:oMath>
        <m:r>
          <m:rPr>
            <m:sty m:val="p"/>
          </m:rPr>
          <w:rPr>
            <w:rFonts w:ascii="Cambria Math" w:hAnsi="Cambria Math"/>
          </w:rPr>
          <m:t>2*1</m:t>
        </m:r>
      </m:oMath>
    </w:p>
    <w:p w:rsidR="00BD57BD" w:rsidRPr="00BD57BD" w:rsidRDefault="00BD57BD" w:rsidP="00BD57BD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BD57BD">
        <w:rPr>
          <w:rFonts w:eastAsiaTheme="minorEastAsia"/>
        </w:rPr>
        <w:t xml:space="preserve">C3 = </w:t>
      </w:r>
      <m:oMath>
        <m:r>
          <m:rPr>
            <m:sty m:val="p"/>
          </m:rPr>
          <w:rPr>
            <w:rFonts w:ascii="Cambria Math" w:hAnsi="Cambria Math"/>
          </w:rPr>
          <m:t>1*-1</m:t>
        </m:r>
      </m:oMath>
      <w:bookmarkStart w:id="0" w:name="_GoBack"/>
      <w:bookmarkEnd w:id="0"/>
    </w:p>
    <w:p w:rsidR="00BD57BD" w:rsidRPr="00BD57BD" w:rsidRDefault="00BD57BD" w:rsidP="00BD57B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C4 =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27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27</m:t>
            </m:r>
          </m:sup>
        </m:sSup>
      </m:oMath>
    </w:p>
    <w:p w:rsidR="00BD57BD" w:rsidRDefault="00BD57BD" w:rsidP="00BD57BD">
      <w:pPr>
        <w:rPr>
          <w:rFonts w:eastAsiaTheme="minorEastAsia"/>
        </w:rPr>
      </w:pPr>
      <w:r>
        <w:rPr>
          <w:rFonts w:eastAsiaTheme="minorEastAsia"/>
        </w:rPr>
        <w:t>Since there are 4 terms, there are 4!</w:t>
      </w:r>
      <w:r w:rsidR="006B26E2">
        <w:rPr>
          <w:rFonts w:eastAsiaTheme="minorEastAsia"/>
        </w:rPr>
        <w:t>/2</w:t>
      </w:r>
      <w:r>
        <w:rPr>
          <w:rFonts w:eastAsiaTheme="minorEastAsia"/>
        </w:rPr>
        <w:t xml:space="preserve"> = </w:t>
      </w:r>
      <w:r w:rsidRPr="007C334D">
        <w:rPr>
          <w:rFonts w:eastAsiaTheme="minorEastAsia"/>
          <w:u w:val="single"/>
        </w:rPr>
        <w:t>24</w:t>
      </w:r>
      <w:r w:rsidR="006B26E2">
        <w:rPr>
          <w:rFonts w:eastAsiaTheme="minorEastAsia"/>
          <w:u w:val="single"/>
        </w:rPr>
        <w:t>/2</w:t>
      </w:r>
      <w:r>
        <w:rPr>
          <w:rFonts w:eastAsiaTheme="minorEastAsia"/>
        </w:rPr>
        <w:t xml:space="preserve"> ways to sum up the term</w:t>
      </w:r>
      <w:r w:rsidR="006B26E2">
        <w:rPr>
          <w:rFonts w:eastAsiaTheme="minorEastAsia"/>
        </w:rPr>
        <w:t xml:space="preserve"> sequentially</w:t>
      </w:r>
      <w:r>
        <w:rPr>
          <w:rFonts w:eastAsiaTheme="minorEastAsia"/>
        </w:rPr>
        <w:t>.</w:t>
      </w:r>
      <w:r w:rsidR="00515E41">
        <w:rPr>
          <w:rFonts w:eastAsiaTheme="minorEastAsia"/>
        </w:rPr>
        <w:t xml:space="preserve"> E.g((C1+C2)+C3)+C4</w:t>
      </w:r>
      <w:r w:rsidR="006B26E2">
        <w:rPr>
          <w:rFonts w:eastAsiaTheme="minorEastAsia"/>
        </w:rPr>
        <w:t xml:space="preserve"> </w:t>
      </w:r>
      <w:r w:rsidR="00515E41">
        <w:rPr>
          <w:rFonts w:eastAsiaTheme="minorEastAsia"/>
        </w:rPr>
        <w:tab/>
      </w:r>
      <w:r w:rsidR="00515E41">
        <w:rPr>
          <w:rFonts w:eastAsiaTheme="minorEastAsia"/>
        </w:rPr>
        <w:tab/>
      </w:r>
      <w:r w:rsidR="00515E41">
        <w:rPr>
          <w:rFonts w:eastAsiaTheme="minorEastAsia"/>
        </w:rPr>
        <w:tab/>
      </w:r>
      <w:r w:rsidR="00515E41">
        <w:rPr>
          <w:rFonts w:eastAsiaTheme="minorEastAsia"/>
        </w:rPr>
        <w:tab/>
      </w:r>
      <w:r w:rsidR="00515E41">
        <w:rPr>
          <w:rFonts w:eastAsiaTheme="minorEastAsia"/>
        </w:rPr>
        <w:tab/>
      </w:r>
      <w:r w:rsidR="00515E41">
        <w:rPr>
          <w:rFonts w:eastAsiaTheme="minorEastAsia"/>
        </w:rPr>
        <w:tab/>
      </w:r>
      <w:r w:rsidR="00515E41">
        <w:rPr>
          <w:rFonts w:eastAsiaTheme="minorEastAsia"/>
        </w:rPr>
        <w:tab/>
      </w:r>
      <w:r w:rsidR="00515E41">
        <w:rPr>
          <w:rFonts w:eastAsiaTheme="minorEastAsia"/>
        </w:rPr>
        <w:tab/>
      </w:r>
      <w:r w:rsidR="00515E41">
        <w:rPr>
          <w:rFonts w:eastAsiaTheme="minorEastAsia"/>
        </w:rPr>
        <w:tab/>
        <w:t xml:space="preserve">           </w:t>
      </w:r>
      <w:r w:rsidR="006B26E2">
        <w:rPr>
          <w:rFonts w:eastAsiaTheme="minorEastAsia"/>
        </w:rPr>
        <w:t>divided by 2 since ((C2+C1)+C3)+C4 , is the same due to commutative law</w:t>
      </w:r>
    </w:p>
    <w:p w:rsidR="00515E41" w:rsidRDefault="00435882" w:rsidP="00BD57BD">
      <w:pPr>
        <w:rPr>
          <w:rFonts w:eastAsiaTheme="minorEastAsia"/>
        </w:rPr>
      </w:pPr>
      <w:r>
        <w:rPr>
          <w:rFonts w:eastAsiaTheme="minorEastAsia"/>
        </w:rPr>
        <w:t xml:space="preserve">For summing </w:t>
      </w:r>
      <w:r w:rsidR="003F15E2">
        <w:rPr>
          <w:rFonts w:eastAsiaTheme="minorEastAsia"/>
        </w:rPr>
        <w:t xml:space="preserve">two terms up before combining them, we have </w:t>
      </w:r>
      <w:r w:rsidR="00416B1F">
        <w:rPr>
          <w:rFonts w:eastAsiaTheme="minorEastAsia"/>
        </w:rPr>
        <w:t>(</w:t>
      </w:r>
      <w:r w:rsidR="003F15E2">
        <w:rPr>
          <w:rFonts w:eastAsiaTheme="minorEastAsia"/>
        </w:rPr>
        <w:t>4C</w:t>
      </w:r>
      <w:r w:rsidR="00515E41">
        <w:rPr>
          <w:rFonts w:eastAsiaTheme="minorEastAsia"/>
        </w:rPr>
        <w:t>ombination</w:t>
      </w:r>
      <w:r w:rsidR="003F15E2">
        <w:rPr>
          <w:rFonts w:eastAsiaTheme="minorEastAsia"/>
        </w:rPr>
        <w:t>2</w:t>
      </w:r>
      <w:r w:rsidR="00416B1F">
        <w:rPr>
          <w:rFonts w:eastAsiaTheme="minorEastAsia"/>
        </w:rPr>
        <w:t>)/2</w:t>
      </w:r>
      <w:r w:rsidR="003F15E2">
        <w:rPr>
          <w:rFonts w:eastAsiaTheme="minorEastAsia"/>
        </w:rPr>
        <w:t>=3,</w:t>
      </w:r>
      <w:r w:rsidR="00515E41">
        <w:rPr>
          <w:rFonts w:eastAsiaTheme="minorEastAsia"/>
        </w:rPr>
        <w:t xml:space="preserve"> </w:t>
      </w:r>
      <w:r w:rsidR="00416B1F">
        <w:rPr>
          <w:rFonts w:eastAsiaTheme="minorEastAsia"/>
        </w:rPr>
        <w:t xml:space="preserve">there are 6 combination for summing up two terms twice, e.g (C1+C2)+(C3+C4), </w:t>
      </w:r>
      <w:r w:rsidR="00515E41">
        <w:rPr>
          <w:rFonts w:eastAsiaTheme="minorEastAsia"/>
        </w:rPr>
        <w:tab/>
      </w:r>
      <w:r w:rsidR="00515E41">
        <w:rPr>
          <w:rFonts w:eastAsiaTheme="minorEastAsia"/>
        </w:rPr>
        <w:tab/>
      </w:r>
      <w:r w:rsidR="00515E41">
        <w:rPr>
          <w:rFonts w:eastAsiaTheme="minorEastAsia"/>
        </w:rPr>
        <w:tab/>
      </w:r>
      <w:r w:rsidR="00515E41">
        <w:rPr>
          <w:rFonts w:eastAsiaTheme="minorEastAsia"/>
        </w:rPr>
        <w:tab/>
        <w:t xml:space="preserve"> </w:t>
      </w:r>
      <w:r w:rsidR="00416B1F">
        <w:rPr>
          <w:rFonts w:eastAsiaTheme="minorEastAsia"/>
        </w:rPr>
        <w:t xml:space="preserve">and since it is commutative, </w:t>
      </w:r>
      <w:r w:rsidR="00515E41">
        <w:rPr>
          <w:rFonts w:eastAsiaTheme="minorEastAsia"/>
        </w:rPr>
        <w:t xml:space="preserve">e.g has the </w:t>
      </w:r>
      <w:r w:rsidR="00416B1F">
        <w:rPr>
          <w:rFonts w:eastAsiaTheme="minorEastAsia"/>
        </w:rPr>
        <w:t>same result as (C3+C4)+(C1+C2), the result is divided by 2.</w:t>
      </w:r>
    </w:p>
    <w:p w:rsidR="00416B1F" w:rsidRDefault="00416B1F" w:rsidP="00BD57BD">
      <w:pPr>
        <w:rPr>
          <w:rFonts w:eastAsiaTheme="minorEastAsia"/>
        </w:rPr>
      </w:pPr>
      <w:r>
        <w:rPr>
          <w:rFonts w:eastAsiaTheme="minorEastAsia"/>
        </w:rPr>
        <w:t xml:space="preserve">Total number of </w:t>
      </w:r>
      <w:r w:rsidR="00515E41">
        <w:rPr>
          <w:rFonts w:eastAsiaTheme="minorEastAsia"/>
        </w:rPr>
        <w:t>combinations:</w:t>
      </w:r>
      <w:r>
        <w:rPr>
          <w:rFonts w:eastAsiaTheme="minorEastAsia"/>
        </w:rPr>
        <w:t xml:space="preserve"> </w:t>
      </w:r>
      <w:r w:rsidR="00515E41">
        <w:rPr>
          <w:rFonts w:eastAsiaTheme="minorEastAsia"/>
        </w:rPr>
        <w:t>12+3=15, ignoring repeated pattern due to commutative law</w:t>
      </w:r>
    </w:p>
    <w:p w:rsidR="00BD57BD" w:rsidRDefault="00BD57BD" w:rsidP="00BD57BD">
      <w:pPr>
        <w:rPr>
          <w:rFonts w:eastAsiaTheme="minorEastAsia"/>
        </w:rPr>
      </w:pPr>
      <w:r>
        <w:rPr>
          <w:rFonts w:eastAsiaTheme="minorEastAsia"/>
        </w:rPr>
        <w:t>1b)</w:t>
      </w:r>
    </w:p>
    <w:tbl>
      <w:tblPr>
        <w:tblW w:w="2821" w:type="dxa"/>
        <w:tblLook w:val="04A0" w:firstRow="1" w:lastRow="0" w:firstColumn="1" w:lastColumn="0" w:noHBand="0" w:noVBand="1"/>
      </w:tblPr>
      <w:tblGrid>
        <w:gridCol w:w="1861"/>
        <w:gridCol w:w="960"/>
      </w:tblGrid>
      <w:tr w:rsidR="007C334D" w:rsidRPr="007C334D" w:rsidTr="006B26E2">
        <w:trPr>
          <w:trHeight w:val="300"/>
        </w:trPr>
        <w:tc>
          <w:tcPr>
            <w:tcW w:w="1861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ED7D31" w:fill="ED7D31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b/>
                <w:bCs/>
                <w:color w:val="FFFFFF"/>
                <w:lang w:eastAsia="en-SG"/>
              </w:rPr>
              <w:t>Sequence</w:t>
            </w:r>
          </w:p>
        </w:tc>
        <w:tc>
          <w:tcPr>
            <w:tcW w:w="96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ED7D31" w:fill="ED7D31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b/>
                <w:bCs/>
                <w:color w:val="FFFFFF"/>
                <w:lang w:eastAsia="en-SG"/>
              </w:rPr>
              <w:t>Result</w:t>
            </w:r>
          </w:p>
        </w:tc>
      </w:tr>
      <w:tr w:rsidR="007C334D" w:rsidRPr="007C334D" w:rsidTr="006B26E2">
        <w:trPr>
          <w:trHeight w:val="300"/>
        </w:trPr>
        <w:tc>
          <w:tcPr>
            <w:tcW w:w="18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:rsidR="007C334D" w:rsidRPr="007C334D" w:rsidRDefault="006B26E2" w:rsidP="007C3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(((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C1+C2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+C3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+C4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8CBAD" w:fill="F8CBAD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0.0</w:t>
            </w:r>
          </w:p>
        </w:tc>
      </w:tr>
      <w:tr w:rsidR="007C334D" w:rsidRPr="007C334D" w:rsidTr="006B26E2">
        <w:trPr>
          <w:trHeight w:val="300"/>
        </w:trPr>
        <w:tc>
          <w:tcPr>
            <w:tcW w:w="18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:rsidR="007C334D" w:rsidRPr="007C334D" w:rsidRDefault="006B26E2" w:rsidP="007C3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(((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C1+C2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+C4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+C3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CE4D6" w:fill="FCE4D6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-1.0</w:t>
            </w:r>
          </w:p>
        </w:tc>
      </w:tr>
      <w:tr w:rsidR="007C334D" w:rsidRPr="007C334D" w:rsidTr="006B26E2">
        <w:trPr>
          <w:trHeight w:val="300"/>
        </w:trPr>
        <w:tc>
          <w:tcPr>
            <w:tcW w:w="18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:rsidR="007C334D" w:rsidRPr="007C334D" w:rsidRDefault="006B26E2" w:rsidP="007C3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(((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C1+C3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+C2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+C4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8CBAD" w:fill="F8CBAD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0.0</w:t>
            </w:r>
          </w:p>
        </w:tc>
      </w:tr>
      <w:tr w:rsidR="007C334D" w:rsidRPr="007C334D" w:rsidTr="006B26E2">
        <w:trPr>
          <w:trHeight w:val="300"/>
        </w:trPr>
        <w:tc>
          <w:tcPr>
            <w:tcW w:w="18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:rsidR="007C334D" w:rsidRPr="007C334D" w:rsidRDefault="006B26E2" w:rsidP="007C3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(((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C1+C3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+C4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+C2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CE4D6" w:fill="FCE4D6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2.0</w:t>
            </w:r>
          </w:p>
        </w:tc>
      </w:tr>
      <w:tr w:rsidR="007C334D" w:rsidRPr="007C334D" w:rsidTr="006B26E2">
        <w:trPr>
          <w:trHeight w:val="300"/>
        </w:trPr>
        <w:tc>
          <w:tcPr>
            <w:tcW w:w="18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:rsidR="007C334D" w:rsidRPr="007C334D" w:rsidRDefault="006B26E2" w:rsidP="007C3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(((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C1+C4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+C2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+C3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8CBAD" w:fill="F8CBAD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1.0</w:t>
            </w:r>
          </w:p>
        </w:tc>
      </w:tr>
      <w:tr w:rsidR="007C334D" w:rsidRPr="007C334D" w:rsidTr="006B26E2">
        <w:trPr>
          <w:trHeight w:val="300"/>
        </w:trPr>
        <w:tc>
          <w:tcPr>
            <w:tcW w:w="18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:rsidR="007C334D" w:rsidRPr="007C334D" w:rsidRDefault="006B26E2" w:rsidP="007C3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(((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C1+C4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+C3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+C2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CE4D6" w:fill="FCE4D6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1.0</w:t>
            </w:r>
          </w:p>
        </w:tc>
      </w:tr>
      <w:tr w:rsidR="007C334D" w:rsidRPr="007C334D" w:rsidTr="006B26E2">
        <w:trPr>
          <w:trHeight w:val="300"/>
        </w:trPr>
        <w:tc>
          <w:tcPr>
            <w:tcW w:w="18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:rsidR="007C334D" w:rsidRPr="007C334D" w:rsidRDefault="006B26E2" w:rsidP="007C3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(((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C2+C3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+C1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+C4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8CBAD" w:fill="F8CBAD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0.0</w:t>
            </w:r>
          </w:p>
        </w:tc>
      </w:tr>
      <w:tr w:rsidR="007C334D" w:rsidRPr="007C334D" w:rsidTr="006B26E2">
        <w:trPr>
          <w:trHeight w:val="300"/>
        </w:trPr>
        <w:tc>
          <w:tcPr>
            <w:tcW w:w="18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:rsidR="007C334D" w:rsidRPr="007C334D" w:rsidRDefault="006B26E2" w:rsidP="007C3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(((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C2+C3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+C4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+C1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CE4D6" w:fill="FCE4D6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0.0</w:t>
            </w:r>
          </w:p>
        </w:tc>
      </w:tr>
      <w:tr w:rsidR="007C334D" w:rsidRPr="007C334D" w:rsidTr="006B26E2">
        <w:trPr>
          <w:trHeight w:val="300"/>
        </w:trPr>
        <w:tc>
          <w:tcPr>
            <w:tcW w:w="18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:rsidR="007C334D" w:rsidRPr="007C334D" w:rsidRDefault="006B26E2" w:rsidP="007C3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(((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C2+C4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+C1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+C3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8CBAD" w:fill="F8CBAD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1.0</w:t>
            </w:r>
          </w:p>
        </w:tc>
      </w:tr>
      <w:tr w:rsidR="007C334D" w:rsidRPr="007C334D" w:rsidTr="006B26E2">
        <w:trPr>
          <w:trHeight w:val="300"/>
        </w:trPr>
        <w:tc>
          <w:tcPr>
            <w:tcW w:w="18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:rsidR="007C334D" w:rsidRPr="007C334D" w:rsidRDefault="006B26E2" w:rsidP="007C3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(((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C2+C4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+C3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+C1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CE4D6" w:fill="FCE4D6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0.0</w:t>
            </w:r>
          </w:p>
        </w:tc>
      </w:tr>
      <w:tr w:rsidR="007C334D" w:rsidRPr="007C334D" w:rsidTr="006B26E2">
        <w:trPr>
          <w:trHeight w:val="300"/>
        </w:trPr>
        <w:tc>
          <w:tcPr>
            <w:tcW w:w="18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:rsidR="007C334D" w:rsidRPr="007C334D" w:rsidRDefault="006B26E2" w:rsidP="007C3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(((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C3+C4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+C1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+C2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8CBAD" w:fill="F8CBAD"/>
            <w:noWrap/>
            <w:vAlign w:val="bottom"/>
            <w:hideMark/>
          </w:tcPr>
          <w:p w:rsidR="007C334D" w:rsidRPr="007C334D" w:rsidRDefault="007C334D" w:rsidP="007C3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2.0</w:t>
            </w:r>
          </w:p>
        </w:tc>
      </w:tr>
      <w:tr w:rsidR="007C334D" w:rsidRPr="007C334D" w:rsidTr="006B26E2">
        <w:trPr>
          <w:trHeight w:val="300"/>
        </w:trPr>
        <w:tc>
          <w:tcPr>
            <w:tcW w:w="18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:rsidR="007C334D" w:rsidRPr="007C334D" w:rsidRDefault="006B26E2" w:rsidP="007C3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(((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C3+C4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+C2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+C1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CE4D6" w:fill="FCE4D6"/>
            <w:noWrap/>
            <w:vAlign w:val="bottom"/>
            <w:hideMark/>
          </w:tcPr>
          <w:p w:rsidR="007C334D" w:rsidRPr="007C334D" w:rsidRDefault="00962FC2" w:rsidP="007C3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2.</w:t>
            </w:r>
            <w:r w:rsidR="007C334D" w:rsidRPr="007C334D">
              <w:rPr>
                <w:rFonts w:ascii="Calibri" w:eastAsia="Times New Roman" w:hAnsi="Calibri" w:cs="Calibri"/>
                <w:color w:val="000000"/>
                <w:lang w:eastAsia="en-SG"/>
              </w:rPr>
              <w:t>0</w:t>
            </w:r>
          </w:p>
        </w:tc>
      </w:tr>
      <w:tr w:rsidR="007C334D" w:rsidRPr="007C334D" w:rsidTr="00416B1F">
        <w:trPr>
          <w:trHeight w:val="300"/>
        </w:trPr>
        <w:tc>
          <w:tcPr>
            <w:tcW w:w="18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:rsidR="007C334D" w:rsidRPr="007C334D" w:rsidRDefault="006B26E2" w:rsidP="007C3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(</w:t>
            </w:r>
            <w:r w:rsidR="00416B1F">
              <w:rPr>
                <w:rFonts w:ascii="Calibri" w:eastAsia="Times New Roman" w:hAnsi="Calibri" w:cs="Calibri"/>
                <w:color w:val="000000"/>
                <w:lang w:eastAsia="en-SG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C1+C2)+(C3+C4)</w:t>
            </w:r>
            <w:r w:rsidR="00416B1F">
              <w:rPr>
                <w:rFonts w:ascii="Calibri" w:eastAsia="Times New Roman" w:hAnsi="Calibri" w:cs="Calibri"/>
                <w:color w:val="000000"/>
                <w:lang w:eastAsia="en-SG"/>
              </w:rPr>
              <w:t>)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8CBAD" w:fill="F8CBAD"/>
            <w:noWrap/>
            <w:vAlign w:val="bottom"/>
          </w:tcPr>
          <w:p w:rsidR="007C334D" w:rsidRPr="007C334D" w:rsidRDefault="00962FC2" w:rsidP="007C3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0.</w:t>
            </w:r>
            <w:r w:rsidR="00CB246E">
              <w:rPr>
                <w:rFonts w:ascii="Calibri" w:eastAsia="Times New Roman" w:hAnsi="Calibri" w:cs="Calibri"/>
                <w:color w:val="000000"/>
                <w:lang w:eastAsia="en-SG"/>
              </w:rPr>
              <w:t>0</w:t>
            </w:r>
          </w:p>
        </w:tc>
      </w:tr>
      <w:tr w:rsidR="007C334D" w:rsidRPr="007C334D" w:rsidTr="00416B1F">
        <w:trPr>
          <w:trHeight w:val="300"/>
        </w:trPr>
        <w:tc>
          <w:tcPr>
            <w:tcW w:w="18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:rsidR="007C334D" w:rsidRPr="007C334D" w:rsidRDefault="006B26E2" w:rsidP="007C3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((C1+C3)+(C2+C4))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CE4D6" w:fill="FCE4D6"/>
            <w:noWrap/>
            <w:vAlign w:val="bottom"/>
          </w:tcPr>
          <w:p w:rsidR="007C334D" w:rsidRPr="007C334D" w:rsidRDefault="00962FC2" w:rsidP="007C3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2.</w:t>
            </w:r>
            <w:r w:rsidR="00416B1F">
              <w:rPr>
                <w:rFonts w:ascii="Calibri" w:eastAsia="Times New Roman" w:hAnsi="Calibri" w:cs="Calibri"/>
                <w:color w:val="000000"/>
                <w:lang w:eastAsia="en-SG"/>
              </w:rPr>
              <w:t>0</w:t>
            </w:r>
          </w:p>
        </w:tc>
      </w:tr>
      <w:tr w:rsidR="00416B1F" w:rsidRPr="007C334D" w:rsidTr="00D9040D">
        <w:trPr>
          <w:trHeight w:val="300"/>
        </w:trPr>
        <w:tc>
          <w:tcPr>
            <w:tcW w:w="18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</w:tcPr>
          <w:p w:rsidR="00416B1F" w:rsidRPr="007C334D" w:rsidRDefault="00416B1F" w:rsidP="00416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((C1+C4)+(C2+C3))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8CBAD" w:fill="F8CBAD"/>
            <w:noWrap/>
            <w:vAlign w:val="bottom"/>
          </w:tcPr>
          <w:p w:rsidR="00416B1F" w:rsidRPr="007C334D" w:rsidRDefault="00416B1F" w:rsidP="00416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1</w:t>
            </w:r>
            <w:r w:rsidR="00962FC2">
              <w:rPr>
                <w:rFonts w:ascii="Calibri" w:eastAsia="Times New Roman" w:hAnsi="Calibri" w:cs="Calibri"/>
                <w:color w:val="000000"/>
                <w:lang w:eastAsia="en-SG"/>
              </w:rPr>
              <w:t>.0</w:t>
            </w:r>
          </w:p>
        </w:tc>
      </w:tr>
    </w:tbl>
    <w:p w:rsidR="00BD57BD" w:rsidRDefault="00BD57BD" w:rsidP="00BD57BD">
      <w:pPr>
        <w:rPr>
          <w:rFonts w:eastAsiaTheme="minorEastAsia"/>
        </w:rPr>
      </w:pPr>
    </w:p>
    <w:p w:rsidR="007C334D" w:rsidRDefault="007C334D" w:rsidP="00BD57BD">
      <w:pPr>
        <w:rPr>
          <w:rFonts w:eastAsiaTheme="minorEastAsia"/>
        </w:rPr>
      </w:pPr>
      <w:r>
        <w:rPr>
          <w:rFonts w:eastAsiaTheme="minorEastAsia"/>
        </w:rPr>
        <w:t>1c)</w:t>
      </w:r>
    </w:p>
    <w:p w:rsidR="00BD57BD" w:rsidRPr="007C334D" w:rsidRDefault="00705C84" w:rsidP="007C334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(2</m:t>
              </m:r>
            </m:e>
            <m:sup>
              <m:r>
                <w:rPr>
                  <w:rFonts w:ascii="Cambria Math" w:hAnsi="Cambria Math"/>
                </w:rPr>
                <m:t>26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28</m:t>
              </m:r>
            </m:sup>
          </m:sSup>
          <m:r>
            <w:rPr>
              <w:rFonts w:ascii="Cambria Math" w:hAnsi="Cambria Math"/>
            </w:rPr>
            <m:t>)+(</m:t>
          </m:r>
          <m:r>
            <m:rPr>
              <m:sty m:val="p"/>
            </m:rPr>
            <w:rPr>
              <w:rFonts w:ascii="Cambria Math" w:hAnsi="Cambria Math"/>
            </w:rPr>
            <m:t>2*1)+( 1* -1)+(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27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27</m:t>
              </m:r>
            </m:sup>
          </m:sSup>
          <m:r>
            <w:rPr>
              <w:rFonts w:ascii="Cambria Math" w:hAnsi="Cambria Math"/>
            </w:rPr>
            <m:t xml:space="preserve">)=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(2</m:t>
              </m:r>
            </m:e>
            <m:sup>
              <m:r>
                <w:rPr>
                  <w:rFonts w:ascii="Cambria Math" w:hAnsi="Cambria Math"/>
                </w:rPr>
                <m:t>54</m:t>
              </m:r>
            </m:sup>
          </m:sSup>
          <m:r>
            <w:rPr>
              <w:rFonts w:ascii="Cambria Math" w:hAnsi="Cambria Math"/>
            </w:rPr>
            <m:t xml:space="preserve">+2- 1-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54</m:t>
              </m:r>
            </m:sup>
          </m:sSup>
          <m:r>
            <w:rPr>
              <w:rFonts w:ascii="Cambria Math" w:hAnsi="Cambria Math"/>
            </w:rPr>
            <m:t>)= 1</m:t>
          </m:r>
        </m:oMath>
      </m:oMathPara>
    </w:p>
    <w:p w:rsidR="00E46FBD" w:rsidRDefault="00E46FBD">
      <w:r>
        <w:br w:type="page"/>
      </w:r>
    </w:p>
    <w:p w:rsidR="00BD57BD" w:rsidRDefault="00812E57">
      <w:r>
        <w:lastRenderedPageBreak/>
        <w:t>1d)</w:t>
      </w:r>
    </w:p>
    <w:p w:rsidR="009C1CD4" w:rsidRDefault="009C1CD4">
      <w:r>
        <w:t>For this particular problem, we can:</w:t>
      </w:r>
    </w:p>
    <w:p w:rsidR="009C1CD4" w:rsidRDefault="009C1CD4" w:rsidP="00E46FBD">
      <w:pPr>
        <w:pStyle w:val="ListParagraph"/>
        <w:numPr>
          <w:ilvl w:val="0"/>
          <w:numId w:val="2"/>
        </w:numPr>
      </w:pPr>
      <w:r>
        <w:t>Compute R1 = C</w:t>
      </w:r>
      <w:r w:rsidR="00E46FBD">
        <w:t>1</w:t>
      </w:r>
      <w:r>
        <w:t>+ C</w:t>
      </w:r>
      <w:r w:rsidR="00E46FBD">
        <w:t>4</w:t>
      </w:r>
      <w:r>
        <w:t xml:space="preserve"> on one process R2 = C2 + C3 on another process</w:t>
      </w:r>
    </w:p>
    <w:p w:rsidR="00E46FBD" w:rsidRDefault="00E46FBD" w:rsidP="00E46FBD">
      <w:pPr>
        <w:pStyle w:val="ListParagraph"/>
        <w:numPr>
          <w:ilvl w:val="0"/>
          <w:numId w:val="2"/>
        </w:numPr>
      </w:pPr>
      <w:r>
        <w:t>Compute R1 = C4 + C1 on one process R2 = C2 + C3 on another process</w:t>
      </w:r>
    </w:p>
    <w:p w:rsidR="00E46FBD" w:rsidRDefault="00E46FBD" w:rsidP="00E46FBD">
      <w:pPr>
        <w:pStyle w:val="ListParagraph"/>
        <w:numPr>
          <w:ilvl w:val="0"/>
          <w:numId w:val="2"/>
        </w:numPr>
      </w:pPr>
      <w:r>
        <w:t>Compute R1 = C1 + C4 on one process R2 = C3 + C2 on another process</w:t>
      </w:r>
    </w:p>
    <w:p w:rsidR="00E46FBD" w:rsidRDefault="00E46FBD" w:rsidP="00E46FBD">
      <w:pPr>
        <w:pStyle w:val="ListParagraph"/>
        <w:numPr>
          <w:ilvl w:val="0"/>
          <w:numId w:val="2"/>
        </w:numPr>
      </w:pPr>
      <w:r>
        <w:t>Compute R1 = C4 + C1 on one process R2 = C3 + C2 on another process</w:t>
      </w:r>
    </w:p>
    <w:p w:rsidR="00E46FBD" w:rsidRDefault="00E46FBD">
      <w:r>
        <w:t>Before combining the result of R1 and R2.</w:t>
      </w:r>
    </w:p>
    <w:p w:rsidR="00962FC2" w:rsidRDefault="00962FC2">
      <w:r>
        <w:t>The four ways that yielded the correct result for this operations is:</w:t>
      </w:r>
    </w:p>
    <w:p w:rsidR="00962FC2" w:rsidRPr="00962FC2" w:rsidRDefault="00962FC2" w:rsidP="00962FC2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  <w:lang w:eastAsia="en-SG"/>
        </w:rPr>
      </w:pPr>
      <w:r w:rsidRPr="00962FC2">
        <w:rPr>
          <w:rFonts w:ascii="Calibri" w:eastAsia="Times New Roman" w:hAnsi="Calibri" w:cs="Calibri"/>
          <w:color w:val="000000"/>
          <w:lang w:eastAsia="en-SG"/>
        </w:rPr>
        <w:t>(((C1+C4)+C2)+C3)</w:t>
      </w:r>
    </w:p>
    <w:p w:rsidR="00962FC2" w:rsidRPr="00962FC2" w:rsidRDefault="00962FC2" w:rsidP="00962FC2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  <w:lang w:eastAsia="en-SG"/>
        </w:rPr>
      </w:pPr>
      <w:r w:rsidRPr="00962FC2">
        <w:rPr>
          <w:rFonts w:ascii="Calibri" w:eastAsia="Times New Roman" w:hAnsi="Calibri" w:cs="Calibri"/>
          <w:color w:val="000000"/>
          <w:lang w:eastAsia="en-SG"/>
        </w:rPr>
        <w:t>(((C1+C4)+C3)+C2)</w:t>
      </w:r>
    </w:p>
    <w:p w:rsidR="00962FC2" w:rsidRPr="00962FC2" w:rsidRDefault="00962FC2" w:rsidP="00962FC2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  <w:lang w:eastAsia="en-SG"/>
        </w:rPr>
      </w:pPr>
      <w:r w:rsidRPr="00962FC2">
        <w:rPr>
          <w:rFonts w:ascii="Calibri" w:eastAsia="Times New Roman" w:hAnsi="Calibri" w:cs="Calibri"/>
          <w:color w:val="000000"/>
          <w:lang w:eastAsia="en-SG"/>
        </w:rPr>
        <w:t>(((C2+C4)+C1)+C3)</w:t>
      </w:r>
    </w:p>
    <w:p w:rsidR="00962FC2" w:rsidRDefault="00962FC2" w:rsidP="00962FC2">
      <w:pPr>
        <w:pStyle w:val="ListParagraph"/>
        <w:numPr>
          <w:ilvl w:val="0"/>
          <w:numId w:val="4"/>
        </w:numPr>
      </w:pPr>
      <w:r w:rsidRPr="00962FC2">
        <w:rPr>
          <w:rFonts w:ascii="Calibri" w:eastAsia="Times New Roman" w:hAnsi="Calibri" w:cs="Calibri"/>
          <w:color w:val="000000"/>
          <w:lang w:eastAsia="en-SG"/>
        </w:rPr>
        <w:t>((C1+C4)+(C2+C3))</w:t>
      </w:r>
    </w:p>
    <w:p w:rsidR="00E46FBD" w:rsidRDefault="00E46FBD">
      <w:r>
        <w:t xml:space="preserve">In general, this problem can be minimized by </w:t>
      </w:r>
    </w:p>
    <w:p w:rsidR="00B741D5" w:rsidRDefault="00E46FBD" w:rsidP="00E46FBD">
      <w:pPr>
        <w:pStyle w:val="ListParagraph"/>
        <w:numPr>
          <w:ilvl w:val="0"/>
          <w:numId w:val="3"/>
        </w:numPr>
      </w:pPr>
      <w:r>
        <w:t>using integer scaling and count square, upperbound/lowerbound.</w:t>
      </w:r>
    </w:p>
    <w:p w:rsidR="00E46FBD" w:rsidRDefault="00E46FBD" w:rsidP="00E46FBD">
      <w:pPr>
        <w:pStyle w:val="ListParagraph"/>
        <w:numPr>
          <w:ilvl w:val="0"/>
          <w:numId w:val="3"/>
        </w:numPr>
      </w:pPr>
      <w:r>
        <w:t>Or simply using integer.</w:t>
      </w:r>
    </w:p>
    <w:p w:rsidR="00E46FBD" w:rsidRDefault="00E46FBD" w:rsidP="00E46FBD">
      <w:pPr>
        <w:pStyle w:val="ListParagraph"/>
        <w:numPr>
          <w:ilvl w:val="0"/>
          <w:numId w:val="3"/>
        </w:numPr>
      </w:pPr>
      <w:r>
        <w:t>Or possibly rounding up until Most Few Significant bits (would result in loss of precision for large number)</w:t>
      </w:r>
    </w:p>
    <w:p w:rsidR="00E46FBD" w:rsidRDefault="00067003" w:rsidP="00E46FBD">
      <w:r>
        <w:t>2a)</w:t>
      </w:r>
    </w:p>
    <w:p w:rsidR="00067003" w:rsidRDefault="00C426C5" w:rsidP="00E46FBD">
      <w:r>
        <w:t>j</w:t>
      </w:r>
      <w:r w:rsidR="00067003">
        <w:t xml:space="preserve"> = start(i) = floor(N*i/P) </w:t>
      </w:r>
    </w:p>
    <w:p w:rsidR="00067003" w:rsidRDefault="00067003" w:rsidP="00E46FBD">
      <w:r>
        <w:t xml:space="preserve">k = length(i) = floor(N * (i+1) /P) – floor(N * </w:t>
      </w:r>
      <w:r w:rsidR="00C426C5">
        <w:t>i</w:t>
      </w:r>
      <w:r>
        <w:t xml:space="preserve"> /P)</w:t>
      </w:r>
    </w:p>
    <w:p w:rsidR="00067003" w:rsidRDefault="00067003" w:rsidP="00067003">
      <w:pPr>
        <w:rPr>
          <w:rFonts w:cstheme="minorHAnsi"/>
          <w:i/>
          <w:vertAlign w:val="subscript"/>
        </w:rPr>
      </w:pPr>
      <w:r>
        <w:t xml:space="preserve">where arraysize N = 30 and number of processor P = 7 for </w:t>
      </w:r>
      <w:r w:rsidRPr="00067003">
        <w:rPr>
          <w:rFonts w:cstheme="minorHAnsi"/>
        </w:rPr>
        <w:t>processor P</w:t>
      </w:r>
      <w:r w:rsidRPr="00067003">
        <w:rPr>
          <w:rFonts w:cstheme="minorHAnsi"/>
          <w:i/>
          <w:vertAlign w:val="subscript"/>
        </w:rPr>
        <w:t>i</w:t>
      </w:r>
    </w:p>
    <w:p w:rsidR="00067003" w:rsidRDefault="00067003" w:rsidP="00E46FBD">
      <w:pPr>
        <w:rPr>
          <w:rFonts w:cstheme="minorHAnsi"/>
        </w:rPr>
      </w:pPr>
      <w:r>
        <w:rPr>
          <w:rFonts w:cstheme="minorHAnsi"/>
        </w:rPr>
        <w:t>2b)</w:t>
      </w:r>
    </w:p>
    <w:tbl>
      <w:tblPr>
        <w:tblW w:w="2260" w:type="dxa"/>
        <w:tblLook w:val="04A0" w:firstRow="1" w:lastRow="0" w:firstColumn="1" w:lastColumn="0" w:noHBand="0" w:noVBand="1"/>
      </w:tblPr>
      <w:tblGrid>
        <w:gridCol w:w="340"/>
        <w:gridCol w:w="960"/>
        <w:gridCol w:w="960"/>
      </w:tblGrid>
      <w:tr w:rsidR="00067003" w:rsidRPr="00067003" w:rsidTr="00067003">
        <w:trPr>
          <w:trHeight w:val="300"/>
        </w:trPr>
        <w:tc>
          <w:tcPr>
            <w:tcW w:w="3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b/>
                <w:bCs/>
                <w:color w:val="FA7D00"/>
                <w:lang w:eastAsia="en-SG"/>
              </w:rPr>
              <w:t>i</w:t>
            </w:r>
          </w:p>
        </w:tc>
        <w:tc>
          <w:tcPr>
            <w:tcW w:w="96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b/>
                <w:bCs/>
                <w:color w:val="FA7D00"/>
                <w:lang w:eastAsia="en-SG"/>
              </w:rPr>
              <w:t>j</w:t>
            </w:r>
          </w:p>
        </w:tc>
        <w:tc>
          <w:tcPr>
            <w:tcW w:w="96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b/>
                <w:bCs/>
                <w:color w:val="FA7D00"/>
                <w:lang w:eastAsia="en-SG"/>
              </w:rPr>
              <w:t>k</w:t>
            </w:r>
          </w:p>
        </w:tc>
      </w:tr>
      <w:tr w:rsidR="00067003" w:rsidRPr="00067003" w:rsidTr="00067003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4</w:t>
            </w:r>
          </w:p>
        </w:tc>
      </w:tr>
      <w:tr w:rsidR="00067003" w:rsidRPr="00067003" w:rsidTr="00067003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4</w:t>
            </w:r>
          </w:p>
        </w:tc>
      </w:tr>
      <w:tr w:rsidR="00067003" w:rsidRPr="00067003" w:rsidTr="00067003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4</w:t>
            </w:r>
          </w:p>
        </w:tc>
      </w:tr>
      <w:tr w:rsidR="00067003" w:rsidRPr="00067003" w:rsidTr="00067003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5</w:t>
            </w:r>
          </w:p>
        </w:tc>
      </w:tr>
      <w:tr w:rsidR="00067003" w:rsidRPr="00067003" w:rsidTr="00067003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4</w:t>
            </w:r>
          </w:p>
        </w:tc>
      </w:tr>
      <w:tr w:rsidR="00067003" w:rsidRPr="00067003" w:rsidTr="00067003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4</w:t>
            </w:r>
          </w:p>
        </w:tc>
      </w:tr>
      <w:tr w:rsidR="00067003" w:rsidRPr="00067003" w:rsidTr="00067003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067003" w:rsidRPr="00067003" w:rsidRDefault="00067003" w:rsidP="0006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SG"/>
              </w:rPr>
            </w:pPr>
            <w:r w:rsidRPr="00067003">
              <w:rPr>
                <w:rFonts w:ascii="Calibri" w:eastAsia="Times New Roman" w:hAnsi="Calibri" w:cs="Calibri"/>
                <w:color w:val="3F3F76"/>
                <w:lang w:eastAsia="en-SG"/>
              </w:rPr>
              <w:t>5</w:t>
            </w:r>
          </w:p>
        </w:tc>
      </w:tr>
    </w:tbl>
    <w:p w:rsidR="00067003" w:rsidRPr="00067003" w:rsidRDefault="00067003" w:rsidP="00E46FBD">
      <w:pPr>
        <w:rPr>
          <w:rFonts w:cstheme="minorHAnsi"/>
        </w:rPr>
      </w:pPr>
    </w:p>
    <w:p w:rsidR="00E46FBD" w:rsidRDefault="00C426C5" w:rsidP="00E46FBD">
      <w:r>
        <w:t>2c)</w:t>
      </w:r>
    </w:p>
    <w:p w:rsidR="00C426C5" w:rsidRDefault="00C426C5" w:rsidP="00E46FBD">
      <w:r>
        <w:t>Time taken processing 1 number = T</w:t>
      </w:r>
    </w:p>
    <w:p w:rsidR="00C426C5" w:rsidRDefault="00C426C5" w:rsidP="00E46FBD">
      <w:r>
        <w:t>Time taken 1 Processor only = 30T</w:t>
      </w:r>
    </w:p>
    <w:p w:rsidR="00C426C5" w:rsidRDefault="00C426C5" w:rsidP="00E46FBD">
      <w:r>
        <w:t>Time taken 7 Processor = MAX(k) * T = 5T</w:t>
      </w:r>
    </w:p>
    <w:p w:rsidR="00B316D4" w:rsidRDefault="00C426C5">
      <w:r>
        <w:t>Speed Up = 30T/5T = 6</w:t>
      </w:r>
    </w:p>
    <w:p w:rsidR="00812E57" w:rsidRDefault="00812E57"/>
    <w:p w:rsidR="00C426C5" w:rsidRDefault="00C426C5">
      <w:r>
        <w:t>3)</w:t>
      </w:r>
    </w:p>
    <w:p w:rsidR="00C426C5" w:rsidRDefault="00B316D4">
      <w:pPr>
        <w:rPr>
          <w:rFonts w:ascii="Cambria" w:hAnsi="Cambria"/>
        </w:rPr>
      </w:pPr>
      <w:r w:rsidRPr="00423B2C">
        <w:rPr>
          <w:rFonts w:ascii="Cambria" w:hAnsi="Cambria"/>
          <w:i/>
        </w:rPr>
        <w:t>t</w:t>
      </w:r>
      <w:r>
        <w:rPr>
          <w:rFonts w:ascii="Cambria" w:hAnsi="Cambria"/>
        </w:rPr>
        <w:t>(</w:t>
      </w:r>
      <w:r w:rsidRPr="00423B2C">
        <w:rPr>
          <w:rFonts w:ascii="Cambria" w:hAnsi="Cambria"/>
          <w:i/>
        </w:rPr>
        <w:t>N</w:t>
      </w:r>
      <w:r>
        <w:rPr>
          <w:rFonts w:ascii="Cambria" w:hAnsi="Cambria"/>
        </w:rPr>
        <w:t>, </w:t>
      </w:r>
      <w:r>
        <w:rPr>
          <w:rFonts w:ascii="Cambria" w:hAnsi="Cambria"/>
          <w:i/>
        </w:rPr>
        <w:t>1</w:t>
      </w:r>
      <w:r>
        <w:rPr>
          <w:rFonts w:ascii="Cambria" w:hAnsi="Cambria"/>
        </w:rPr>
        <w:t xml:space="preserve">) = 0.1 + </w:t>
      </w:r>
      <w:r w:rsidRPr="00423B2C">
        <w:rPr>
          <w:rFonts w:ascii="Cambria" w:hAnsi="Cambria"/>
        </w:rPr>
        <w:t>10</w:t>
      </w:r>
      <w:r>
        <w:rPr>
          <w:rFonts w:ascii="Cambria" w:hAnsi="Cambria"/>
          <w:vertAlign w:val="superscript"/>
        </w:rPr>
        <w:t>–</w:t>
      </w:r>
      <w:r w:rsidRPr="006D260C">
        <w:rPr>
          <w:rFonts w:ascii="Cambria" w:hAnsi="Cambria"/>
          <w:vertAlign w:val="superscript"/>
        </w:rPr>
        <w:t>7</w:t>
      </w:r>
      <w:r>
        <w:rPr>
          <w:rFonts w:ascii="Cambria" w:hAnsi="Cambria"/>
        </w:rPr>
        <w:t xml:space="preserve"> (</w:t>
      </w:r>
      <w:r w:rsidRPr="006D260C">
        <w:rPr>
          <w:rFonts w:ascii="Cambria" w:hAnsi="Cambria"/>
          <w:i/>
        </w:rPr>
        <w:t>N</w:t>
      </w:r>
      <w:r w:rsidRPr="00E93B44">
        <w:rPr>
          <w:rFonts w:ascii="Cambria" w:hAnsi="Cambria"/>
        </w:rPr>
        <w:t>/</w:t>
      </w:r>
      <w:r>
        <w:rPr>
          <w:rFonts w:ascii="Cambria" w:hAnsi="Cambria"/>
          <w:i/>
        </w:rPr>
        <w:t>P</w:t>
      </w:r>
      <w:r>
        <w:rPr>
          <w:rFonts w:ascii="Cambria" w:hAnsi="Cambria"/>
        </w:rPr>
        <w:t>) l</w:t>
      </w:r>
      <w:r w:rsidRPr="006D260C">
        <w:rPr>
          <w:rFonts w:ascii="Cambria" w:hAnsi="Cambria"/>
        </w:rPr>
        <w:t>g</w:t>
      </w:r>
      <w:r>
        <w:rPr>
          <w:rFonts w:ascii="Cambria" w:hAnsi="Cambria"/>
        </w:rPr>
        <w:t>(</w:t>
      </w:r>
      <w:r w:rsidRPr="006D260C">
        <w:rPr>
          <w:rFonts w:ascii="Cambria" w:hAnsi="Cambria"/>
          <w:i/>
        </w:rPr>
        <w:t>N</w:t>
      </w:r>
      <w:r w:rsidRPr="00E93B44">
        <w:rPr>
          <w:rFonts w:ascii="Cambria" w:hAnsi="Cambria"/>
        </w:rPr>
        <w:t>/</w:t>
      </w:r>
      <w:r>
        <w:rPr>
          <w:rFonts w:ascii="Cambria" w:hAnsi="Cambria"/>
          <w:i/>
        </w:rPr>
        <w:t>P</w:t>
      </w:r>
      <w:r>
        <w:rPr>
          <w:rFonts w:ascii="Cambria" w:hAnsi="Cambria"/>
        </w:rPr>
        <w:t>) seconds + 5×10</w:t>
      </w:r>
      <w:r>
        <w:rPr>
          <w:rFonts w:ascii="Cambria" w:hAnsi="Cambria"/>
          <w:vertAlign w:val="superscript"/>
        </w:rPr>
        <w:t>-7</w:t>
      </w:r>
      <w:r>
        <w:rPr>
          <w:rFonts w:ascii="Cambria" w:hAnsi="Cambria"/>
          <w:i/>
        </w:rPr>
        <w:t xml:space="preserve">N </w:t>
      </w:r>
      <w:r>
        <w:rPr>
          <w:rFonts w:ascii="Cambria" w:hAnsi="Cambria"/>
        </w:rPr>
        <w:t>lg(</w:t>
      </w:r>
      <w:r>
        <w:rPr>
          <w:rFonts w:ascii="Cambria" w:hAnsi="Cambria"/>
          <w:i/>
        </w:rPr>
        <w:t>P</w:t>
      </w:r>
      <w:r>
        <w:rPr>
          <w:rFonts w:ascii="Cambria" w:hAnsi="Cambria"/>
        </w:rPr>
        <w:t xml:space="preserve">) = 0.1 + </w:t>
      </w:r>
      <w:r w:rsidRPr="00423B2C">
        <w:rPr>
          <w:rFonts w:ascii="Cambria" w:hAnsi="Cambria"/>
        </w:rPr>
        <w:t>10</w:t>
      </w:r>
      <w:r>
        <w:rPr>
          <w:rFonts w:ascii="Cambria" w:hAnsi="Cambria"/>
          <w:vertAlign w:val="superscript"/>
        </w:rPr>
        <w:t>–</w:t>
      </w:r>
      <w:r w:rsidRPr="006D260C">
        <w:rPr>
          <w:rFonts w:ascii="Cambria" w:hAnsi="Cambria"/>
          <w:vertAlign w:val="superscript"/>
        </w:rPr>
        <w:t>7</w:t>
      </w:r>
      <w:r>
        <w:rPr>
          <w:rFonts w:ascii="Cambria" w:hAnsi="Cambria"/>
        </w:rPr>
        <w:t xml:space="preserve"> (</w:t>
      </w:r>
      <w:r w:rsidRPr="006D260C">
        <w:rPr>
          <w:rFonts w:ascii="Cambria" w:hAnsi="Cambria"/>
          <w:i/>
        </w:rPr>
        <w:t>N</w:t>
      </w:r>
      <w:r>
        <w:rPr>
          <w:rFonts w:ascii="Cambria" w:hAnsi="Cambria"/>
        </w:rPr>
        <w:t>) l</w:t>
      </w:r>
      <w:r w:rsidRPr="006D260C">
        <w:rPr>
          <w:rFonts w:ascii="Cambria" w:hAnsi="Cambria"/>
        </w:rPr>
        <w:t>g</w:t>
      </w:r>
      <w:r>
        <w:rPr>
          <w:rFonts w:ascii="Cambria" w:hAnsi="Cambria"/>
        </w:rPr>
        <w:t>(</w:t>
      </w:r>
      <w:r w:rsidRPr="006D260C">
        <w:rPr>
          <w:rFonts w:ascii="Cambria" w:hAnsi="Cambria"/>
          <w:i/>
        </w:rPr>
        <w:t>N</w:t>
      </w:r>
      <w:r>
        <w:rPr>
          <w:rFonts w:ascii="Cambria" w:hAnsi="Cambria"/>
        </w:rPr>
        <w:t>)</w:t>
      </w:r>
    </w:p>
    <w:p w:rsidR="00B316D4" w:rsidRDefault="00B316D4">
      <w:pPr>
        <w:rPr>
          <w:rFonts w:ascii="Cambria" w:hAnsi="Cambria"/>
        </w:rPr>
      </w:pPr>
      <w:r>
        <w:rPr>
          <w:rFonts w:ascii="Cambria" w:hAnsi="Cambria"/>
        </w:rPr>
        <w:t>Now, solve for N when:</w:t>
      </w:r>
    </w:p>
    <w:p w:rsidR="00B316D4" w:rsidRDefault="00B316D4">
      <w:pPr>
        <w:rPr>
          <w:rFonts w:ascii="Cambria" w:hAnsi="Cambria"/>
        </w:rPr>
      </w:pPr>
      <w:r>
        <w:rPr>
          <w:rFonts w:ascii="Cambria" w:hAnsi="Cambria"/>
        </w:rPr>
        <w:t>t(N,1) &gt; t(N,2) = 0.1 + 10^-7 (N/2)lg(N/2) + 5*10^-7Nlg(2)</w:t>
      </w:r>
    </w:p>
    <w:p w:rsidR="00B316D4" w:rsidRDefault="00B316D4">
      <w:r>
        <w:t>We get:</w:t>
      </w:r>
    </w:p>
    <w:p w:rsidR="00B316D4" w:rsidRDefault="00B316D4">
      <w:r>
        <w:t>2N*lgN &gt; 9N + Nlg(N)</w:t>
      </w:r>
    </w:p>
    <w:p w:rsidR="00B316D4" w:rsidRDefault="00B316D4">
      <w:r>
        <w:t>2lgN &gt; 9 + lgN</w:t>
      </w:r>
    </w:p>
    <w:p w:rsidR="00B316D4" w:rsidRDefault="00B316D4">
      <w:r>
        <w:t>lgN &gt; 9</w:t>
      </w:r>
    </w:p>
    <w:sectPr w:rsidR="00B31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C84" w:rsidRDefault="00705C84" w:rsidP="00B316D4">
      <w:pPr>
        <w:spacing w:after="0" w:line="240" w:lineRule="auto"/>
      </w:pPr>
      <w:r>
        <w:separator/>
      </w:r>
    </w:p>
  </w:endnote>
  <w:endnote w:type="continuationSeparator" w:id="0">
    <w:p w:rsidR="00705C84" w:rsidRDefault="00705C84" w:rsidP="00B3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C84" w:rsidRDefault="00705C84" w:rsidP="00B316D4">
      <w:pPr>
        <w:spacing w:after="0" w:line="240" w:lineRule="auto"/>
      </w:pPr>
      <w:r>
        <w:separator/>
      </w:r>
    </w:p>
  </w:footnote>
  <w:footnote w:type="continuationSeparator" w:id="0">
    <w:p w:rsidR="00705C84" w:rsidRDefault="00705C84" w:rsidP="00B31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A7F1B"/>
    <w:multiLevelType w:val="hybridMultilevel"/>
    <w:tmpl w:val="1CE26E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D1418"/>
    <w:multiLevelType w:val="hybridMultilevel"/>
    <w:tmpl w:val="0142B9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67026"/>
    <w:multiLevelType w:val="hybridMultilevel"/>
    <w:tmpl w:val="50F2EE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B91114"/>
    <w:multiLevelType w:val="hybridMultilevel"/>
    <w:tmpl w:val="C8F26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9AC"/>
    <w:rsid w:val="00067003"/>
    <w:rsid w:val="0027189D"/>
    <w:rsid w:val="003F15E2"/>
    <w:rsid w:val="003F6836"/>
    <w:rsid w:val="0040794D"/>
    <w:rsid w:val="00416B1F"/>
    <w:rsid w:val="00435882"/>
    <w:rsid w:val="004727BC"/>
    <w:rsid w:val="00515E41"/>
    <w:rsid w:val="006B26E2"/>
    <w:rsid w:val="006D49AC"/>
    <w:rsid w:val="00705C84"/>
    <w:rsid w:val="007A30B9"/>
    <w:rsid w:val="007C334D"/>
    <w:rsid w:val="00812E57"/>
    <w:rsid w:val="00947525"/>
    <w:rsid w:val="00957255"/>
    <w:rsid w:val="00962FC2"/>
    <w:rsid w:val="009C1CD4"/>
    <w:rsid w:val="00B316D4"/>
    <w:rsid w:val="00B741D5"/>
    <w:rsid w:val="00BD57BD"/>
    <w:rsid w:val="00BD5AC9"/>
    <w:rsid w:val="00C426C5"/>
    <w:rsid w:val="00C97C6A"/>
    <w:rsid w:val="00CB246E"/>
    <w:rsid w:val="00E46FBD"/>
    <w:rsid w:val="00F9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507E0-1069-45E1-ADC1-D9C609055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7BD"/>
    <w:pPr>
      <w:ind w:left="720"/>
      <w:contextualSpacing/>
    </w:pPr>
  </w:style>
  <w:style w:type="table" w:styleId="TableGrid">
    <w:name w:val="Table Grid"/>
    <w:basedOn w:val="TableNormal"/>
    <w:uiPriority w:val="39"/>
    <w:rsid w:val="00957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6D4"/>
  </w:style>
  <w:style w:type="paragraph" w:styleId="Footer">
    <w:name w:val="footer"/>
    <w:basedOn w:val="Normal"/>
    <w:link w:val="FooterChar"/>
    <w:uiPriority w:val="99"/>
    <w:unhideWhenUsed/>
    <w:rsid w:val="00B3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4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Sheen An Goh</dc:creator>
  <cp:keywords/>
  <dc:description/>
  <cp:lastModifiedBy>Sheen An Goh</cp:lastModifiedBy>
  <cp:revision>6</cp:revision>
  <dcterms:created xsi:type="dcterms:W3CDTF">2017-02-20T12:41:00Z</dcterms:created>
  <dcterms:modified xsi:type="dcterms:W3CDTF">2017-02-28T13:09:00Z</dcterms:modified>
</cp:coreProperties>
</file>